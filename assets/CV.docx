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DF" w:rsidRDefault="00ED00BF" w:rsidP="00ED00BF">
      <w:pPr>
        <w:pStyle w:val="Heading1"/>
        <w:rPr>
          <w:rFonts w:ascii="Thirsty Script Extrabold Demo" w:hAnsi="Thirsty Script Extrabold Demo"/>
          <w:sz w:val="52"/>
        </w:rPr>
      </w:pPr>
      <w:r w:rsidRPr="00ED00BF">
        <w:rPr>
          <w:rFonts w:ascii="Thirsty Script Extrabold Demo" w:hAnsi="Thirsty Script Extrabold Demo"/>
          <w:sz w:val="52"/>
        </w:rPr>
        <w:t>Curriculum Vitae</w:t>
      </w:r>
    </w:p>
    <w:p w:rsidR="00ED00BF" w:rsidRDefault="00ED00BF" w:rsidP="00ED00BF"/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3"/>
        <w:gridCol w:w="4253"/>
      </w:tblGrid>
      <w:tr w:rsidR="0013595E" w:rsidTr="0013595E">
        <w:tc>
          <w:tcPr>
            <w:tcW w:w="5093" w:type="dxa"/>
            <w:vAlign w:val="center"/>
          </w:tcPr>
          <w:p w:rsidR="0013595E" w:rsidRPr="0013595E" w:rsidRDefault="0013595E" w:rsidP="0013595E">
            <w:pPr>
              <w:rPr>
                <w:rFonts w:ascii="Bookman Old Style" w:eastAsia="Arial Unicode MS" w:hAnsi="Bookman Old Style" w:cs="Arial Unicode MS"/>
                <w:sz w:val="24"/>
                <w:szCs w:val="24"/>
              </w:rPr>
            </w:pPr>
          </w:p>
          <w:p w:rsidR="0013595E" w:rsidRPr="0013595E" w:rsidRDefault="0013595E" w:rsidP="0013595E">
            <w:pPr>
              <w:rPr>
                <w:rFonts w:ascii="Bookman Old Style" w:eastAsia="Arial Unicode MS" w:hAnsi="Bookman Old Style" w:cs="Arial Unicode MS"/>
                <w:sz w:val="24"/>
                <w:szCs w:val="24"/>
              </w:rPr>
            </w:pPr>
            <w:r w:rsidRPr="0013595E">
              <w:rPr>
                <w:rFonts w:ascii="Bookman Old Style" w:eastAsia="Arial Unicode MS" w:hAnsi="Bookman Old Style" w:cs="Arial Unicode MS"/>
                <w:noProof/>
                <w:color w:val="E76618" w:themeColor="accent4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4D1BB02D" wp14:editId="3A429081">
                  <wp:simplePos x="990600" y="18764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76250" cy="4762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.jpg"/>
                          <pic:cNvPicPr/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Marker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595E">
              <w:rPr>
                <w:rFonts w:ascii="Bookman Old Style" w:eastAsia="Arial Unicode MS" w:hAnsi="Bookman Old Style" w:cs="Arial Unicode MS"/>
                <w:color w:val="E76618" w:themeColor="accent4"/>
                <w:sz w:val="24"/>
                <w:szCs w:val="24"/>
              </w:rPr>
              <w:t>Nabila</w:t>
            </w:r>
            <w:r w:rsidRPr="0013595E">
              <w:rPr>
                <w:rFonts w:ascii="Bookman Old Style" w:eastAsia="Arial Unicode MS" w:hAnsi="Bookman Old Style" w:cs="Arial Unicode MS"/>
                <w:sz w:val="24"/>
                <w:szCs w:val="24"/>
              </w:rPr>
              <w:t xml:space="preserve"> Tsurayya Silmi</w:t>
            </w:r>
          </w:p>
          <w:p w:rsidR="0013595E" w:rsidRPr="0013595E" w:rsidRDefault="0013595E" w:rsidP="0013595E">
            <w:pPr>
              <w:rPr>
                <w:rFonts w:ascii="Bookman Old Style" w:eastAsia="Arial Unicode MS" w:hAnsi="Bookman Old Style" w:cs="Arial Unicode MS"/>
                <w:sz w:val="24"/>
                <w:szCs w:val="24"/>
              </w:rPr>
            </w:pPr>
          </w:p>
          <w:p w:rsidR="0013595E" w:rsidRPr="0013595E" w:rsidRDefault="0013595E" w:rsidP="0013595E">
            <w:pPr>
              <w:rPr>
                <w:rFonts w:ascii="Bookman Old Style" w:eastAsia="Arial Unicode MS" w:hAnsi="Bookman Old Style" w:cs="Arial Unicode MS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3595E" w:rsidRPr="0013595E" w:rsidRDefault="0013595E" w:rsidP="0013595E">
            <w:pPr>
              <w:rPr>
                <w:sz w:val="24"/>
                <w:szCs w:val="24"/>
              </w:rPr>
            </w:pPr>
            <w:r w:rsidRPr="0013595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6AE7CC2" wp14:editId="0EF4D46E">
                  <wp:simplePos x="2962275" y="19431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04825" cy="50482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jpg"/>
                          <pic:cNvPicPr/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3595E">
              <w:rPr>
                <w:sz w:val="24"/>
                <w:szCs w:val="24"/>
              </w:rPr>
              <w:t>Perumahan ITS BLOK U Jl. Teknik Komputer 2/61 Surabaya</w:t>
            </w:r>
          </w:p>
        </w:tc>
      </w:tr>
      <w:tr w:rsidR="0013595E" w:rsidTr="0013595E">
        <w:tc>
          <w:tcPr>
            <w:tcW w:w="5093" w:type="dxa"/>
            <w:vAlign w:val="center"/>
          </w:tcPr>
          <w:p w:rsidR="0013595E" w:rsidRPr="0013595E" w:rsidRDefault="0013595E" w:rsidP="0013595E">
            <w:pPr>
              <w:rPr>
                <w:sz w:val="24"/>
                <w:szCs w:val="24"/>
              </w:rPr>
            </w:pPr>
          </w:p>
          <w:p w:rsidR="0013595E" w:rsidRPr="0013595E" w:rsidRDefault="0013595E" w:rsidP="0013595E">
            <w:pPr>
              <w:rPr>
                <w:sz w:val="24"/>
                <w:szCs w:val="24"/>
              </w:rPr>
            </w:pPr>
            <w:r w:rsidRPr="0013595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1862B0B" wp14:editId="732E2FD7">
                  <wp:simplePos x="990600" y="23622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76250" cy="4762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e.jpg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3595E">
              <w:rPr>
                <w:sz w:val="24"/>
                <w:szCs w:val="24"/>
              </w:rPr>
              <w:t>Kediri, 10 Mei 1994</w:t>
            </w:r>
          </w:p>
        </w:tc>
        <w:tc>
          <w:tcPr>
            <w:tcW w:w="4253" w:type="dxa"/>
            <w:vAlign w:val="center"/>
          </w:tcPr>
          <w:p w:rsidR="0013595E" w:rsidRPr="0013595E" w:rsidRDefault="0013595E" w:rsidP="0013595E">
            <w:pPr>
              <w:rPr>
                <w:sz w:val="24"/>
                <w:szCs w:val="24"/>
              </w:rPr>
            </w:pPr>
          </w:p>
          <w:p w:rsidR="0013595E" w:rsidRPr="0013595E" w:rsidRDefault="0013595E" w:rsidP="0013595E">
            <w:pPr>
              <w:rPr>
                <w:sz w:val="24"/>
                <w:szCs w:val="24"/>
              </w:rPr>
            </w:pPr>
            <w:r w:rsidRPr="0013595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DEE4C0E" wp14:editId="49E8A627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38100</wp:posOffset>
                  </wp:positionV>
                  <wp:extent cx="511175" cy="495300"/>
                  <wp:effectExtent l="0" t="0" r="317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.jpg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595E">
              <w:rPr>
                <w:sz w:val="24"/>
                <w:szCs w:val="24"/>
              </w:rPr>
              <w:t>085655353477</w:t>
            </w:r>
          </w:p>
        </w:tc>
      </w:tr>
    </w:tbl>
    <w:p w:rsidR="0013595E" w:rsidRDefault="0013595E" w:rsidP="00ED00BF"/>
    <w:p w:rsidR="0013595E" w:rsidRDefault="0013595E" w:rsidP="0013595E">
      <w:pPr>
        <w:pStyle w:val="Heading2"/>
        <w:rPr>
          <w:rFonts w:ascii="Thirsty Script Extrabold Demo" w:hAnsi="Thirsty Script Extrabold Demo"/>
          <w:sz w:val="40"/>
          <w:szCs w:val="40"/>
        </w:rPr>
      </w:pPr>
      <w:r w:rsidRPr="0013595E">
        <w:rPr>
          <w:rFonts w:ascii="Thirsty Script Extrabold Demo" w:hAnsi="Thirsty Script Extrabold Demo"/>
          <w:sz w:val="40"/>
          <w:szCs w:val="40"/>
        </w:rPr>
        <w:t>Riwayat Pendidikan</w:t>
      </w:r>
    </w:p>
    <w:p w:rsidR="003302F2" w:rsidRDefault="00E94400" w:rsidP="003302F2">
      <w:pPr>
        <w:spacing w:after="0"/>
        <w:rPr>
          <w:rFonts w:ascii="Bookman Old Style" w:hAnsi="Bookman Old Style"/>
          <w:color w:val="E76618" w:themeColor="accent4"/>
          <w:sz w:val="24"/>
          <w:szCs w:val="24"/>
        </w:rPr>
      </w:pPr>
      <w:r>
        <w:rPr>
          <w:rFonts w:ascii="Bookman Old Style" w:hAnsi="Bookman Old Style"/>
          <w:noProof/>
          <w:color w:val="000000" w:themeColor="text1"/>
          <w:sz w:val="21"/>
          <w:szCs w:val="24"/>
        </w:rPr>
        <w:drawing>
          <wp:anchor distT="0" distB="0" distL="114300" distR="114300" simplePos="0" relativeHeight="251668480" behindDoc="1" locked="0" layoutInCell="1" allowOverlap="1" wp14:anchorId="4526E00E" wp14:editId="7F6E4822">
            <wp:simplePos x="0" y="0"/>
            <wp:positionH relativeFrom="column">
              <wp:posOffset>4295775</wp:posOffset>
            </wp:positionH>
            <wp:positionV relativeFrom="paragraph">
              <wp:posOffset>1123315</wp:posOffset>
            </wp:positionV>
            <wp:extent cx="2552700" cy="5067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o.jpg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02F2" w:rsidTr="003302F2">
        <w:tc>
          <w:tcPr>
            <w:tcW w:w="4675" w:type="dxa"/>
          </w:tcPr>
          <w:p w:rsidR="003302F2" w:rsidRP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  <w:t>SD Integral Luqman Al-Hakim Surabaya</w:t>
            </w:r>
          </w:p>
          <w:p w:rsidR="003302F2" w:rsidRPr="003302F2" w:rsidRDefault="003302F2" w:rsidP="003302F2">
            <w:pPr>
              <w:rPr>
                <w:rFonts w:ascii="Bookman Old Style" w:hAnsi="Bookman Old Style"/>
                <w:color w:val="000000" w:themeColor="text1"/>
                <w:sz w:val="18"/>
              </w:rPr>
            </w:pPr>
            <w:r w:rsidRPr="003302F2">
              <w:rPr>
                <w:rFonts w:ascii="Bookman Old Style" w:hAnsi="Bookman Old Style"/>
                <w:color w:val="000000" w:themeColor="text1"/>
                <w:sz w:val="18"/>
              </w:rPr>
              <w:t>2000 – 2006</w:t>
            </w:r>
          </w:p>
          <w:p w:rsidR="003302F2" w:rsidRPr="003302F2" w:rsidRDefault="003302F2" w:rsidP="003302F2">
            <w:pPr>
              <w:rPr>
                <w:rFonts w:ascii="Bookman Old Style" w:hAnsi="Bookman Old Style"/>
                <w:color w:val="000000" w:themeColor="text1"/>
              </w:rPr>
            </w:pPr>
          </w:p>
          <w:p w:rsid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  <w:t>SMPN 19 Surabaya</w:t>
            </w:r>
          </w:p>
          <w:p w:rsidR="003302F2" w:rsidRPr="003302F2" w:rsidRDefault="003302F2" w:rsidP="003302F2">
            <w:pPr>
              <w:rPr>
                <w:rFonts w:ascii="Bookman Old Style" w:hAnsi="Bookman Old Style"/>
                <w:color w:val="000000" w:themeColor="text1"/>
                <w:szCs w:val="24"/>
              </w:rPr>
            </w:pPr>
            <w:r w:rsidRPr="003302F2">
              <w:rPr>
                <w:rFonts w:ascii="Bookman Old Style" w:hAnsi="Bookman Old Style"/>
                <w:color w:val="000000" w:themeColor="text1"/>
                <w:szCs w:val="24"/>
              </w:rPr>
              <w:t>2006 – 2009</w:t>
            </w:r>
          </w:p>
          <w:p w:rsid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</w:p>
        </w:tc>
        <w:tc>
          <w:tcPr>
            <w:tcW w:w="4675" w:type="dxa"/>
          </w:tcPr>
          <w:p w:rsid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  <w:t>SMAN 15 Surabaya</w:t>
            </w:r>
          </w:p>
          <w:p w:rsidR="003302F2" w:rsidRPr="003302F2" w:rsidRDefault="003302F2" w:rsidP="003302F2">
            <w:pPr>
              <w:rPr>
                <w:rFonts w:ascii="Bookman Old Style" w:hAnsi="Bookman Old Style"/>
                <w:color w:val="000000" w:themeColor="text1"/>
                <w:sz w:val="21"/>
                <w:szCs w:val="24"/>
              </w:rPr>
            </w:pPr>
            <w:r w:rsidRPr="003302F2">
              <w:rPr>
                <w:rFonts w:ascii="Bookman Old Style" w:hAnsi="Bookman Old Style"/>
                <w:color w:val="000000" w:themeColor="text1"/>
                <w:sz w:val="21"/>
                <w:szCs w:val="24"/>
              </w:rPr>
              <w:t xml:space="preserve">2009 – 2012 </w:t>
            </w:r>
          </w:p>
          <w:p w:rsidR="003302F2" w:rsidRPr="003302F2" w:rsidRDefault="003302F2" w:rsidP="003302F2">
            <w:pPr>
              <w:rPr>
                <w:rFonts w:ascii="Bookman Old Style" w:hAnsi="Bookman Old Style"/>
                <w:color w:val="000000" w:themeColor="text1"/>
                <w:sz w:val="22"/>
                <w:szCs w:val="24"/>
              </w:rPr>
            </w:pPr>
          </w:p>
          <w:p w:rsid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  <w:t>Jurusan Teknik Informatika, Fakultas Teknologi Informasi, ITS</w:t>
            </w:r>
          </w:p>
          <w:p w:rsidR="003302F2" w:rsidRPr="003302F2" w:rsidRDefault="003302F2" w:rsidP="003302F2">
            <w:pPr>
              <w:rPr>
                <w:rFonts w:ascii="Bookman Old Style" w:hAnsi="Bookman Old Style"/>
                <w:color w:val="000000" w:themeColor="text1"/>
                <w:sz w:val="21"/>
                <w:szCs w:val="24"/>
              </w:rPr>
            </w:pPr>
            <w:r w:rsidRPr="003302F2">
              <w:rPr>
                <w:rFonts w:ascii="Bookman Old Style" w:hAnsi="Bookman Old Style"/>
                <w:color w:val="000000" w:themeColor="text1"/>
                <w:sz w:val="21"/>
                <w:szCs w:val="24"/>
              </w:rPr>
              <w:t>2012 - sekarang</w:t>
            </w:r>
          </w:p>
          <w:p w:rsid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</w:p>
        </w:tc>
      </w:tr>
    </w:tbl>
    <w:p w:rsidR="003302F2" w:rsidRDefault="003302F2" w:rsidP="003302F2">
      <w:pPr>
        <w:spacing w:after="0"/>
        <w:rPr>
          <w:rFonts w:ascii="Bookman Old Style" w:hAnsi="Bookman Old Style"/>
          <w:color w:val="E76618" w:themeColor="accent4"/>
          <w:sz w:val="24"/>
          <w:szCs w:val="24"/>
        </w:rPr>
        <w:sectPr w:rsidR="003302F2">
          <w:pgSz w:w="12240" w:h="15840"/>
          <w:pgMar w:top="1440" w:right="1440" w:bottom="1440" w:left="1440" w:header="720" w:footer="720" w:gutter="0"/>
          <w:cols w:space="720"/>
        </w:sectPr>
      </w:pPr>
    </w:p>
    <w:p w:rsidR="003302F2" w:rsidRDefault="003302F2" w:rsidP="003302F2">
      <w:pPr>
        <w:pStyle w:val="Heading2"/>
        <w:rPr>
          <w:rFonts w:ascii="Thirsty Script Extrabold Demo" w:hAnsi="Thirsty Script Extrabold Demo"/>
          <w:sz w:val="40"/>
          <w:szCs w:val="40"/>
        </w:rPr>
      </w:pPr>
      <w:r w:rsidRPr="0013595E">
        <w:rPr>
          <w:rFonts w:ascii="Thirsty Script Extrabold Demo" w:hAnsi="Thirsty Script Extrabold Demo"/>
          <w:sz w:val="40"/>
          <w:szCs w:val="40"/>
        </w:rPr>
        <w:lastRenderedPageBreak/>
        <w:t>Riwayat P</w:t>
      </w:r>
      <w:r>
        <w:rPr>
          <w:rFonts w:ascii="Thirsty Script Extrabold Demo" w:hAnsi="Thirsty Script Extrabold Demo"/>
          <w:sz w:val="40"/>
          <w:szCs w:val="40"/>
        </w:rPr>
        <w:t>elatihan</w:t>
      </w:r>
    </w:p>
    <w:p w:rsidR="003302F2" w:rsidRDefault="003302F2" w:rsidP="003302F2">
      <w:pPr>
        <w:spacing w:after="0"/>
        <w:rPr>
          <w:rFonts w:ascii="Bookman Old Style" w:hAnsi="Bookman Old Style"/>
          <w:color w:val="E76618" w:themeColor="accent4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02F2" w:rsidTr="00F500AB">
        <w:tc>
          <w:tcPr>
            <w:tcW w:w="4675" w:type="dxa"/>
          </w:tcPr>
          <w:p w:rsidR="003302F2" w:rsidRPr="003302F2" w:rsidRDefault="003302F2" w:rsidP="00F500AB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 xml:space="preserve">LKMM Pra TD </w:t>
            </w:r>
            <w:r w:rsidR="00260690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>FTIf</w:t>
            </w:r>
            <w:bookmarkStart w:id="0" w:name="_GoBack"/>
            <w:bookmarkEnd w:id="0"/>
          </w:p>
          <w:p w:rsidR="003302F2" w:rsidRPr="003302F2" w:rsidRDefault="003302F2" w:rsidP="00F500AB">
            <w:pPr>
              <w:rPr>
                <w:rFonts w:ascii="Bookman Old Style" w:hAnsi="Bookman Old Style"/>
                <w:color w:val="000000" w:themeColor="text1"/>
                <w:sz w:val="18"/>
              </w:rPr>
            </w:pPr>
            <w:r>
              <w:rPr>
                <w:rFonts w:ascii="Bookman Old Style" w:hAnsi="Bookman Old Style"/>
                <w:color w:val="000000" w:themeColor="text1"/>
                <w:sz w:val="18"/>
              </w:rPr>
              <w:t>2012</w:t>
            </w:r>
          </w:p>
          <w:p w:rsidR="003302F2" w:rsidRPr="003302F2" w:rsidRDefault="003302F2" w:rsidP="00F500AB">
            <w:pPr>
              <w:rPr>
                <w:rFonts w:ascii="Bookman Old Style" w:hAnsi="Bookman Old Style"/>
                <w:color w:val="000000" w:themeColor="text1"/>
              </w:rPr>
            </w:pPr>
          </w:p>
          <w:p w:rsidR="003302F2" w:rsidRPr="003302F2" w:rsidRDefault="003302F2" w:rsidP="00F500AB">
            <w:pPr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>LKMM TD XIX</w:t>
            </w:r>
            <w:r w:rsidR="00260690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 xml:space="preserve"> HMTC</w:t>
            </w:r>
          </w:p>
          <w:p w:rsidR="003302F2" w:rsidRPr="003302F2" w:rsidRDefault="003302F2" w:rsidP="00F500AB">
            <w:pPr>
              <w:rPr>
                <w:rFonts w:ascii="Bookman Old Style" w:hAnsi="Bookman Old Style"/>
                <w:color w:val="000000" w:themeColor="text1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Cs w:val="24"/>
              </w:rPr>
              <w:t>2013</w:t>
            </w:r>
          </w:p>
          <w:p w:rsidR="003302F2" w:rsidRDefault="003302F2" w:rsidP="00F500AB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</w:p>
        </w:tc>
        <w:tc>
          <w:tcPr>
            <w:tcW w:w="4675" w:type="dxa"/>
          </w:tcPr>
          <w:p w:rsidR="003302F2" w:rsidRPr="003302F2" w:rsidRDefault="003302F2" w:rsidP="00F500AB">
            <w:pPr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>PP LKMM VI</w:t>
            </w:r>
            <w:r w:rsidR="00260690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 xml:space="preserve"> FTIf</w:t>
            </w:r>
          </w:p>
          <w:p w:rsidR="003302F2" w:rsidRPr="003302F2" w:rsidRDefault="003302F2" w:rsidP="00F500AB">
            <w:pPr>
              <w:rPr>
                <w:rFonts w:ascii="Bookman Old Style" w:hAnsi="Bookman Old Style"/>
                <w:color w:val="000000" w:themeColor="text1"/>
                <w:sz w:val="21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1"/>
                <w:szCs w:val="24"/>
              </w:rPr>
              <w:t>2013</w:t>
            </w:r>
          </w:p>
          <w:p w:rsidR="003302F2" w:rsidRPr="003302F2" w:rsidRDefault="003302F2" w:rsidP="00F500AB">
            <w:pPr>
              <w:rPr>
                <w:rFonts w:ascii="Bookman Old Style" w:hAnsi="Bookman Old Style"/>
                <w:color w:val="000000" w:themeColor="text1"/>
                <w:sz w:val="22"/>
                <w:szCs w:val="24"/>
              </w:rPr>
            </w:pPr>
          </w:p>
          <w:p w:rsidR="003302F2" w:rsidRPr="003302F2" w:rsidRDefault="003302F2" w:rsidP="003302F2">
            <w:pPr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54A021" w:themeColor="accent2"/>
                <w:sz w:val="24"/>
                <w:szCs w:val="24"/>
              </w:rPr>
              <w:t xml:space="preserve">SCS (Social development Community School) </w:t>
            </w:r>
          </w:p>
          <w:p w:rsidR="003302F2" w:rsidRDefault="003302F2" w:rsidP="003302F2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 w:rsidRPr="003302F2">
              <w:rPr>
                <w:rFonts w:ascii="Bookman Old Style" w:hAnsi="Bookman Old Style"/>
                <w:color w:val="000000" w:themeColor="text1"/>
                <w:sz w:val="21"/>
                <w:szCs w:val="24"/>
              </w:rPr>
              <w:t>2014</w:t>
            </w:r>
          </w:p>
        </w:tc>
      </w:tr>
    </w:tbl>
    <w:p w:rsidR="003302F2" w:rsidRDefault="003302F2" w:rsidP="003302F2">
      <w:pPr>
        <w:spacing w:after="0"/>
        <w:rPr>
          <w:rFonts w:ascii="Bookman Old Style" w:hAnsi="Bookman Old Style"/>
          <w:color w:val="000000" w:themeColor="text1"/>
          <w:sz w:val="21"/>
          <w:szCs w:val="24"/>
        </w:rPr>
      </w:pPr>
    </w:p>
    <w:p w:rsidR="00E94400" w:rsidRDefault="00E94400" w:rsidP="00E94400">
      <w:pPr>
        <w:pStyle w:val="Heading2"/>
        <w:rPr>
          <w:rFonts w:ascii="Thirsty Script Extrabold Demo" w:hAnsi="Thirsty Script Extrabold Demo"/>
          <w:sz w:val="40"/>
          <w:szCs w:val="40"/>
        </w:rPr>
      </w:pPr>
      <w:r w:rsidRPr="0013595E">
        <w:rPr>
          <w:rFonts w:ascii="Thirsty Script Extrabold Demo" w:hAnsi="Thirsty Script Extrabold Demo"/>
          <w:sz w:val="40"/>
          <w:szCs w:val="40"/>
        </w:rPr>
        <w:t xml:space="preserve">Riwayat </w:t>
      </w:r>
      <w:r>
        <w:rPr>
          <w:rFonts w:ascii="Thirsty Script Extrabold Demo" w:hAnsi="Thirsty Script Extrabold Demo"/>
          <w:sz w:val="40"/>
          <w:szCs w:val="40"/>
        </w:rPr>
        <w:t>Organisasi</w:t>
      </w:r>
    </w:p>
    <w:p w:rsidR="00E94400" w:rsidRDefault="00E94400" w:rsidP="00E94400">
      <w:pPr>
        <w:spacing w:after="0"/>
        <w:rPr>
          <w:rFonts w:ascii="Bookman Old Style" w:hAnsi="Bookman Old Style"/>
          <w:color w:val="E76618" w:themeColor="accent4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94400" w:rsidTr="00F500AB">
        <w:tc>
          <w:tcPr>
            <w:tcW w:w="4675" w:type="dxa"/>
          </w:tcPr>
          <w:p w:rsidR="00E94400" w:rsidRPr="001F7B22" w:rsidRDefault="00E94400" w:rsidP="00F500AB">
            <w:pPr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</w:pPr>
            <w:r w:rsidRPr="001F7B22"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  <w:t>Sie Kerohanian Islam SMAN 15 SBY</w:t>
            </w:r>
          </w:p>
          <w:p w:rsidR="00E94400" w:rsidRPr="003302F2" w:rsidRDefault="00E94400" w:rsidP="00F500AB">
            <w:pPr>
              <w:rPr>
                <w:rFonts w:ascii="Bookman Old Style" w:hAnsi="Bookman Old Style"/>
                <w:color w:val="000000" w:themeColor="text1"/>
                <w:sz w:val="18"/>
              </w:rPr>
            </w:pPr>
            <w:r>
              <w:rPr>
                <w:rFonts w:ascii="Bookman Old Style" w:hAnsi="Bookman Old Style"/>
                <w:color w:val="000000" w:themeColor="text1"/>
                <w:sz w:val="18"/>
              </w:rPr>
              <w:t>2011 - 2012</w:t>
            </w:r>
          </w:p>
          <w:p w:rsidR="00E94400" w:rsidRPr="003302F2" w:rsidRDefault="00E94400" w:rsidP="00F500AB">
            <w:pPr>
              <w:rPr>
                <w:rFonts w:ascii="Bookman Old Style" w:hAnsi="Bookman Old Style"/>
                <w:color w:val="000000" w:themeColor="text1"/>
              </w:rPr>
            </w:pPr>
          </w:p>
          <w:p w:rsidR="00E94400" w:rsidRPr="001F7B22" w:rsidRDefault="00E94400" w:rsidP="00F500AB">
            <w:pPr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</w:pPr>
            <w:r w:rsidRPr="001F7B22"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  <w:t>Staff Kaderisasi Keluarga Muslim Informatika</w:t>
            </w:r>
          </w:p>
          <w:p w:rsidR="00E94400" w:rsidRPr="00E94400" w:rsidRDefault="00E94400" w:rsidP="00F500AB">
            <w:pPr>
              <w:rPr>
                <w:rFonts w:ascii="Bookman Old Style" w:hAnsi="Bookman Old Style"/>
                <w:color w:val="000000" w:themeColor="text1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Cs w:val="24"/>
              </w:rPr>
              <w:t>2013 - sekarang</w:t>
            </w:r>
          </w:p>
        </w:tc>
        <w:tc>
          <w:tcPr>
            <w:tcW w:w="4675" w:type="dxa"/>
          </w:tcPr>
          <w:p w:rsidR="00E94400" w:rsidRPr="001F7B22" w:rsidRDefault="00E94400" w:rsidP="00F500AB">
            <w:pPr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</w:pPr>
            <w:r w:rsidRPr="001F7B22"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  <w:t>Staff Departemen HUBLU HMTC Bersahabat</w:t>
            </w:r>
          </w:p>
          <w:p w:rsidR="00E94400" w:rsidRPr="003302F2" w:rsidRDefault="00E94400" w:rsidP="00F500AB">
            <w:pPr>
              <w:rPr>
                <w:rFonts w:ascii="Bookman Old Style" w:hAnsi="Bookman Old Style"/>
                <w:color w:val="000000" w:themeColor="text1"/>
                <w:sz w:val="21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1"/>
                <w:szCs w:val="24"/>
              </w:rPr>
              <w:t>2013 - sekarang</w:t>
            </w:r>
          </w:p>
          <w:p w:rsidR="00E94400" w:rsidRPr="003302F2" w:rsidRDefault="00E94400" w:rsidP="00F500AB">
            <w:pPr>
              <w:rPr>
                <w:rFonts w:ascii="Bookman Old Style" w:hAnsi="Bookman Old Style"/>
                <w:color w:val="000000" w:themeColor="text1"/>
                <w:sz w:val="22"/>
                <w:szCs w:val="24"/>
              </w:rPr>
            </w:pPr>
          </w:p>
          <w:p w:rsidR="00E94400" w:rsidRPr="001F7B22" w:rsidRDefault="00E94400" w:rsidP="00F500AB">
            <w:pPr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</w:pPr>
            <w:r w:rsidRPr="001F7B22">
              <w:rPr>
                <w:rFonts w:ascii="Bookman Old Style" w:hAnsi="Bookman Old Style"/>
                <w:color w:val="C42F1A" w:themeColor="accent5"/>
                <w:sz w:val="24"/>
                <w:szCs w:val="24"/>
              </w:rPr>
              <w:t>Staff Badan Koordinasi Pemandu BEM FTIf</w:t>
            </w:r>
          </w:p>
          <w:p w:rsidR="00E94400" w:rsidRDefault="00E94400" w:rsidP="00F500AB">
            <w:pPr>
              <w:rPr>
                <w:rFonts w:ascii="Bookman Old Style" w:hAnsi="Bookman Old Style"/>
                <w:color w:val="E76618" w:themeColor="accent4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1"/>
                <w:szCs w:val="24"/>
              </w:rPr>
              <w:t>2013 - sekarang</w:t>
            </w:r>
          </w:p>
        </w:tc>
      </w:tr>
    </w:tbl>
    <w:p w:rsidR="00E94400" w:rsidRPr="003302F2" w:rsidRDefault="00E94400" w:rsidP="00E94400">
      <w:pPr>
        <w:spacing w:after="0"/>
        <w:rPr>
          <w:rFonts w:ascii="Bookman Old Style" w:hAnsi="Bookman Old Style"/>
          <w:color w:val="000000" w:themeColor="text1"/>
          <w:sz w:val="21"/>
          <w:szCs w:val="24"/>
        </w:rPr>
      </w:pPr>
    </w:p>
    <w:sectPr w:rsidR="00E94400" w:rsidRPr="003302F2" w:rsidSect="003302F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irsty Script Extrabold Demo">
    <w:panose1 w:val="00000000000000000000"/>
    <w:charset w:val="00"/>
    <w:family w:val="script"/>
    <w:notTrueType/>
    <w:pitch w:val="variable"/>
    <w:sig w:usb0="8000002F" w:usb1="4000004B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F"/>
    <w:rsid w:val="00103CC7"/>
    <w:rsid w:val="0013595E"/>
    <w:rsid w:val="001F7B22"/>
    <w:rsid w:val="00260690"/>
    <w:rsid w:val="003302F2"/>
    <w:rsid w:val="00E94400"/>
    <w:rsid w:val="00ED00BF"/>
    <w:rsid w:val="00F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42F59-60D3-4F24-8C93-84536FA4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BF"/>
    <w:pPr>
      <w:keepNext/>
      <w:keepLines/>
      <w:pBdr>
        <w:bottom w:val="dashed" w:sz="8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95E"/>
    <w:pPr>
      <w:keepNext/>
      <w:keepLines/>
      <w:pBdr>
        <w:bottom w:val="dashed" w:sz="4" w:space="1" w:color="90C226" w:themeColor="accent1"/>
      </w:pBd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D00BF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ED0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d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52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Jundan</dc:creator>
  <cp:keywords/>
  <cp:lastModifiedBy>nabila tsurayya silmi</cp:lastModifiedBy>
  <cp:revision>4</cp:revision>
  <dcterms:created xsi:type="dcterms:W3CDTF">2014-03-29T17:05:00Z</dcterms:created>
  <dcterms:modified xsi:type="dcterms:W3CDTF">2014-03-29T18:03:00Z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